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7596" w14:textId="31219620" w:rsidR="006E49FD" w:rsidRDefault="006E49FD">
      <w:pPr>
        <w:pStyle w:val="actiondescription"/>
      </w:pPr>
    </w:p>
    <w:sectPr w:rsidR="006E49FD" w:rsidSect="004B6C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E5199" w14:textId="77777777" w:rsidR="007410C1" w:rsidRDefault="007410C1" w:rsidP="00147E12">
      <w:pPr>
        <w:spacing w:line="240" w:lineRule="auto"/>
        <w:ind w:firstLine="480"/>
      </w:pPr>
      <w:r>
        <w:separator/>
      </w:r>
    </w:p>
  </w:endnote>
  <w:endnote w:type="continuationSeparator" w:id="0">
    <w:p w14:paraId="55CBD14E" w14:textId="77777777" w:rsidR="007410C1" w:rsidRDefault="007410C1" w:rsidP="00147E1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书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C5A3B" w14:textId="77777777" w:rsidR="00147E12" w:rsidRDefault="00147E1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4275112"/>
      <w:docPartObj>
        <w:docPartGallery w:val="Page Numbers (Bottom of Page)"/>
        <w:docPartUnique/>
      </w:docPartObj>
    </w:sdtPr>
    <w:sdtEndPr/>
    <w:sdtContent>
      <w:p w14:paraId="39E44943" w14:textId="77777777" w:rsidR="0065046B" w:rsidRDefault="0065046B">
        <w:pPr>
          <w:pStyle w:val="a5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5DB6A75" w14:textId="77777777" w:rsidR="00147E12" w:rsidRDefault="00147E1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4FC87" w14:textId="77777777" w:rsidR="00147E12" w:rsidRDefault="00147E1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F1CA1" w14:textId="77777777" w:rsidR="007410C1" w:rsidRDefault="007410C1" w:rsidP="00147E12">
      <w:pPr>
        <w:spacing w:line="240" w:lineRule="auto"/>
        <w:ind w:firstLine="480"/>
      </w:pPr>
      <w:r>
        <w:separator/>
      </w:r>
    </w:p>
  </w:footnote>
  <w:footnote w:type="continuationSeparator" w:id="0">
    <w:p w14:paraId="2482A950" w14:textId="77777777" w:rsidR="007410C1" w:rsidRDefault="007410C1" w:rsidP="00147E1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8C0D9" w14:textId="77777777" w:rsidR="00147E12" w:rsidRDefault="00147E12" w:rsidP="00D71436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2E3A9" w14:textId="77777777" w:rsidR="00147E12" w:rsidRDefault="00147E12" w:rsidP="00D71436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02022" w14:textId="77777777" w:rsidR="00147E12" w:rsidRDefault="00147E12" w:rsidP="004B6C5D">
    <w:pPr>
      <w:pStyle w:val="a3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6225"/>
    <w:multiLevelType w:val="hybridMultilevel"/>
    <w:tmpl w:val="FC165A2C"/>
    <w:lvl w:ilvl="0" w:tplc="59AA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3C2E43"/>
    <w:multiLevelType w:val="hybridMultilevel"/>
    <w:tmpl w:val="E998FDE8"/>
    <w:lvl w:ilvl="0" w:tplc="56902E9E">
      <w:start w:val="1"/>
      <w:numFmt w:val="japaneseCounting"/>
      <w:lvlText w:val="第%1章"/>
      <w:lvlJc w:val="left"/>
      <w:pPr>
        <w:ind w:left="984" w:hanging="9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625967"/>
    <w:multiLevelType w:val="hybridMultilevel"/>
    <w:tmpl w:val="7D326E1C"/>
    <w:lvl w:ilvl="0" w:tplc="F274F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1B3D6D"/>
    <w:multiLevelType w:val="hybridMultilevel"/>
    <w:tmpl w:val="0EDA02E4"/>
    <w:lvl w:ilvl="0" w:tplc="DFA42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1D6590"/>
    <w:multiLevelType w:val="hybridMultilevel"/>
    <w:tmpl w:val="C59C8F1E"/>
    <w:lvl w:ilvl="0" w:tplc="79542ECC">
      <w:start w:val="1"/>
      <w:numFmt w:val="japaneseCounting"/>
      <w:lvlText w:val="第%1章"/>
      <w:lvlJc w:val="left"/>
      <w:pPr>
        <w:ind w:left="984" w:hanging="9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36"/>
    <w:rsid w:val="00004C01"/>
    <w:rsid w:val="000204FF"/>
    <w:rsid w:val="000302A7"/>
    <w:rsid w:val="00036725"/>
    <w:rsid w:val="00050064"/>
    <w:rsid w:val="00056D9E"/>
    <w:rsid w:val="00071413"/>
    <w:rsid w:val="00082AE0"/>
    <w:rsid w:val="00097A55"/>
    <w:rsid w:val="000A5618"/>
    <w:rsid w:val="000A66D9"/>
    <w:rsid w:val="000A7A2C"/>
    <w:rsid w:val="000C196E"/>
    <w:rsid w:val="000E0677"/>
    <w:rsid w:val="000E75F4"/>
    <w:rsid w:val="00104D4D"/>
    <w:rsid w:val="00116F15"/>
    <w:rsid w:val="0013303C"/>
    <w:rsid w:val="00137A71"/>
    <w:rsid w:val="00147E12"/>
    <w:rsid w:val="001530E2"/>
    <w:rsid w:val="001D76DC"/>
    <w:rsid w:val="002158D0"/>
    <w:rsid w:val="002411C9"/>
    <w:rsid w:val="00262151"/>
    <w:rsid w:val="00263EEA"/>
    <w:rsid w:val="002A13A4"/>
    <w:rsid w:val="002A44E0"/>
    <w:rsid w:val="002F21AE"/>
    <w:rsid w:val="002F31D3"/>
    <w:rsid w:val="00306DC3"/>
    <w:rsid w:val="0031592A"/>
    <w:rsid w:val="0033257E"/>
    <w:rsid w:val="00342765"/>
    <w:rsid w:val="003555D8"/>
    <w:rsid w:val="0035730D"/>
    <w:rsid w:val="00392420"/>
    <w:rsid w:val="003A490E"/>
    <w:rsid w:val="003A654C"/>
    <w:rsid w:val="003D1080"/>
    <w:rsid w:val="00435A55"/>
    <w:rsid w:val="00461579"/>
    <w:rsid w:val="004848FB"/>
    <w:rsid w:val="00493704"/>
    <w:rsid w:val="00495631"/>
    <w:rsid w:val="004967AC"/>
    <w:rsid w:val="004A28A4"/>
    <w:rsid w:val="004A3AC9"/>
    <w:rsid w:val="004B6C5D"/>
    <w:rsid w:val="004C49E2"/>
    <w:rsid w:val="00507EF5"/>
    <w:rsid w:val="005367E7"/>
    <w:rsid w:val="00557143"/>
    <w:rsid w:val="005B0442"/>
    <w:rsid w:val="005B7AB3"/>
    <w:rsid w:val="005C1608"/>
    <w:rsid w:val="005F6B10"/>
    <w:rsid w:val="006079DA"/>
    <w:rsid w:val="006365AC"/>
    <w:rsid w:val="0065046B"/>
    <w:rsid w:val="006A73BC"/>
    <w:rsid w:val="006B1768"/>
    <w:rsid w:val="006C4713"/>
    <w:rsid w:val="006C50AD"/>
    <w:rsid w:val="006E2E1F"/>
    <w:rsid w:val="006E49FD"/>
    <w:rsid w:val="006E7304"/>
    <w:rsid w:val="006F1B01"/>
    <w:rsid w:val="00701551"/>
    <w:rsid w:val="00712501"/>
    <w:rsid w:val="007410C1"/>
    <w:rsid w:val="007513FA"/>
    <w:rsid w:val="00761D87"/>
    <w:rsid w:val="007E0642"/>
    <w:rsid w:val="00802C94"/>
    <w:rsid w:val="008175FD"/>
    <w:rsid w:val="00833298"/>
    <w:rsid w:val="008457B1"/>
    <w:rsid w:val="00872515"/>
    <w:rsid w:val="00874B3A"/>
    <w:rsid w:val="00877B44"/>
    <w:rsid w:val="00890471"/>
    <w:rsid w:val="008A7E85"/>
    <w:rsid w:val="00965F95"/>
    <w:rsid w:val="00975C50"/>
    <w:rsid w:val="009A339B"/>
    <w:rsid w:val="009A71B6"/>
    <w:rsid w:val="009B2012"/>
    <w:rsid w:val="009C5BBF"/>
    <w:rsid w:val="009C7086"/>
    <w:rsid w:val="009D1568"/>
    <w:rsid w:val="009D37B5"/>
    <w:rsid w:val="009E3802"/>
    <w:rsid w:val="009E5603"/>
    <w:rsid w:val="009E691C"/>
    <w:rsid w:val="00A01BA6"/>
    <w:rsid w:val="00A25D1A"/>
    <w:rsid w:val="00A53F4C"/>
    <w:rsid w:val="00A676CD"/>
    <w:rsid w:val="00AA28D6"/>
    <w:rsid w:val="00AD7ADE"/>
    <w:rsid w:val="00AE25EF"/>
    <w:rsid w:val="00AE52A7"/>
    <w:rsid w:val="00AF0178"/>
    <w:rsid w:val="00B06415"/>
    <w:rsid w:val="00B06E16"/>
    <w:rsid w:val="00B073CB"/>
    <w:rsid w:val="00B35602"/>
    <w:rsid w:val="00B37BE0"/>
    <w:rsid w:val="00B42746"/>
    <w:rsid w:val="00B54FBA"/>
    <w:rsid w:val="00B867F3"/>
    <w:rsid w:val="00C07773"/>
    <w:rsid w:val="00C13626"/>
    <w:rsid w:val="00C136D3"/>
    <w:rsid w:val="00C2299A"/>
    <w:rsid w:val="00C27A3C"/>
    <w:rsid w:val="00C66688"/>
    <w:rsid w:val="00C71B36"/>
    <w:rsid w:val="00C83289"/>
    <w:rsid w:val="00C86679"/>
    <w:rsid w:val="00CA7BED"/>
    <w:rsid w:val="00CB280B"/>
    <w:rsid w:val="00D06353"/>
    <w:rsid w:val="00D40D9C"/>
    <w:rsid w:val="00D66EA6"/>
    <w:rsid w:val="00D71436"/>
    <w:rsid w:val="00D73E75"/>
    <w:rsid w:val="00DC44D6"/>
    <w:rsid w:val="00DE146C"/>
    <w:rsid w:val="00DE6863"/>
    <w:rsid w:val="00DF4EF0"/>
    <w:rsid w:val="00E06F04"/>
    <w:rsid w:val="00E15023"/>
    <w:rsid w:val="00E17D1C"/>
    <w:rsid w:val="00E954BE"/>
    <w:rsid w:val="00EC0003"/>
    <w:rsid w:val="00EC6641"/>
    <w:rsid w:val="00EC6EE6"/>
    <w:rsid w:val="00EE6D73"/>
    <w:rsid w:val="00EF1E40"/>
    <w:rsid w:val="00EF3AD3"/>
    <w:rsid w:val="00EF4304"/>
    <w:rsid w:val="00EF4F14"/>
    <w:rsid w:val="00EF585B"/>
    <w:rsid w:val="00EF6CE9"/>
    <w:rsid w:val="00F11042"/>
    <w:rsid w:val="00F14ACC"/>
    <w:rsid w:val="00F559B1"/>
    <w:rsid w:val="00F55AA8"/>
    <w:rsid w:val="00F67142"/>
    <w:rsid w:val="00FA0685"/>
    <w:rsid w:val="00FA1D6E"/>
    <w:rsid w:val="00FD0149"/>
    <w:rsid w:val="00FE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FFCFD"/>
  <w15:chartTrackingRefBased/>
  <w15:docId w15:val="{6BD61C0C-03B9-427E-8B40-C26EA500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848FB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ene">
    <w:name w:val="scene"/>
    <w:next w:val="actiondescription"/>
    <w:link w:val="scene0"/>
    <w:qFormat/>
    <w:rsid w:val="00392420"/>
    <w:pPr>
      <w:spacing w:before="440"/>
      <w:outlineLvl w:val="1"/>
    </w:pPr>
    <w:rPr>
      <w:rFonts w:ascii="Courier New" w:eastAsia="方正书宋简体" w:hAnsi="Courier New"/>
      <w:b/>
      <w:color w:val="0D0D0D" w:themeColor="text1" w:themeTint="F2"/>
      <w:kern w:val="24"/>
      <w:sz w:val="24"/>
    </w:rPr>
  </w:style>
  <w:style w:type="paragraph" w:customStyle="1" w:styleId="chaptertitle">
    <w:name w:val="chapter_title"/>
    <w:next w:val="scene"/>
    <w:link w:val="chaptertitle0"/>
    <w:qFormat/>
    <w:rsid w:val="00392420"/>
    <w:pPr>
      <w:outlineLvl w:val="0"/>
    </w:pPr>
    <w:rPr>
      <w:rFonts w:ascii="Courier New" w:eastAsia="方正书宋简体" w:hAnsi="Courier New"/>
      <w:b/>
      <w:sz w:val="28"/>
    </w:rPr>
  </w:style>
  <w:style w:type="character" w:customStyle="1" w:styleId="scene0">
    <w:name w:val="scene 字符"/>
    <w:basedOn w:val="a0"/>
    <w:link w:val="scene"/>
    <w:rsid w:val="00392420"/>
    <w:rPr>
      <w:rFonts w:ascii="Courier New" w:eastAsia="方正书宋简体" w:hAnsi="Courier New"/>
      <w:b/>
      <w:color w:val="0D0D0D" w:themeColor="text1" w:themeTint="F2"/>
      <w:kern w:val="24"/>
      <w:sz w:val="24"/>
    </w:rPr>
  </w:style>
  <w:style w:type="paragraph" w:customStyle="1" w:styleId="notes">
    <w:name w:val="notes"/>
    <w:link w:val="notes0"/>
    <w:autoRedefine/>
    <w:qFormat/>
    <w:rsid w:val="00392420"/>
    <w:pPr>
      <w:outlineLvl w:val="2"/>
    </w:pPr>
    <w:rPr>
      <w:rFonts w:ascii="Courier New" w:eastAsia="方正书宋简体" w:hAnsi="Courier New"/>
      <w:color w:val="AEAAAA" w:themeColor="background2" w:themeShade="BF"/>
      <w:kern w:val="24"/>
    </w:rPr>
  </w:style>
  <w:style w:type="character" w:customStyle="1" w:styleId="chaptertitle0">
    <w:name w:val="chapter_title 字符"/>
    <w:basedOn w:val="scene0"/>
    <w:link w:val="chaptertitle"/>
    <w:rsid w:val="00392420"/>
    <w:rPr>
      <w:rFonts w:ascii="Courier New" w:eastAsia="方正书宋简体" w:hAnsi="Courier New"/>
      <w:b/>
      <w:color w:val="0D0D0D" w:themeColor="text1" w:themeTint="F2"/>
      <w:kern w:val="24"/>
      <w:sz w:val="28"/>
    </w:rPr>
  </w:style>
  <w:style w:type="paragraph" w:customStyle="1" w:styleId="actiondescription">
    <w:name w:val="action_description"/>
    <w:next w:val="character"/>
    <w:link w:val="actiondescription0"/>
    <w:qFormat/>
    <w:rsid w:val="00C86679"/>
    <w:rPr>
      <w:rFonts w:ascii="Courier New" w:eastAsia="方正书宋简体" w:hAnsi="Courier New"/>
      <w:color w:val="000000" w:themeColor="text1"/>
      <w:kern w:val="24"/>
    </w:rPr>
  </w:style>
  <w:style w:type="character" w:customStyle="1" w:styleId="notes0">
    <w:name w:val="notes 字符"/>
    <w:basedOn w:val="scene0"/>
    <w:link w:val="notes"/>
    <w:rsid w:val="00392420"/>
    <w:rPr>
      <w:rFonts w:ascii="Courier New" w:eastAsia="方正书宋简体" w:hAnsi="Courier New"/>
      <w:b w:val="0"/>
      <w:color w:val="AEAAAA" w:themeColor="background2" w:themeShade="BF"/>
      <w:kern w:val="24"/>
      <w:sz w:val="24"/>
    </w:rPr>
  </w:style>
  <w:style w:type="paragraph" w:customStyle="1" w:styleId="character">
    <w:name w:val="character"/>
    <w:next w:val="dialogue"/>
    <w:link w:val="character0"/>
    <w:qFormat/>
    <w:rsid w:val="00C86679"/>
    <w:pPr>
      <w:spacing w:before="200" w:afterLines="50" w:after="50"/>
      <w:ind w:left="3470"/>
    </w:pPr>
    <w:rPr>
      <w:rFonts w:ascii="Courier New" w:eastAsia="方正书宋简体" w:hAnsi="Courier New"/>
      <w:b/>
      <w:color w:val="000000" w:themeColor="text1"/>
      <w:kern w:val="24"/>
    </w:rPr>
  </w:style>
  <w:style w:type="character" w:customStyle="1" w:styleId="actiondescription0">
    <w:name w:val="action_description 字符"/>
    <w:basedOn w:val="notes0"/>
    <w:link w:val="actiondescription"/>
    <w:rsid w:val="00C86679"/>
    <w:rPr>
      <w:rFonts w:ascii="Courier New" w:eastAsia="方正书宋简体" w:hAnsi="Courier New"/>
      <w:b w:val="0"/>
      <w:color w:val="000000" w:themeColor="text1"/>
      <w:kern w:val="24"/>
      <w:sz w:val="24"/>
    </w:rPr>
  </w:style>
  <w:style w:type="paragraph" w:customStyle="1" w:styleId="dialogue">
    <w:name w:val="dialogue"/>
    <w:next w:val="character"/>
    <w:link w:val="dialogue0"/>
    <w:qFormat/>
    <w:rsid w:val="00D06353"/>
    <w:pPr>
      <w:adjustRightInd w:val="0"/>
      <w:ind w:left="1803" w:right="1389"/>
    </w:pPr>
    <w:rPr>
      <w:rFonts w:ascii="Courier New" w:eastAsia="方正书宋简体" w:hAnsi="Courier New"/>
      <w:color w:val="000000" w:themeColor="text1"/>
      <w:kern w:val="24"/>
    </w:rPr>
  </w:style>
  <w:style w:type="character" w:customStyle="1" w:styleId="character0">
    <w:name w:val="character 字符"/>
    <w:basedOn w:val="actiondescription0"/>
    <w:link w:val="character"/>
    <w:rsid w:val="00C86679"/>
    <w:rPr>
      <w:rFonts w:ascii="Courier New" w:eastAsia="方正书宋简体" w:hAnsi="Courier New"/>
      <w:b/>
      <w:color w:val="000000" w:themeColor="text1"/>
      <w:kern w:val="24"/>
      <w:sz w:val="24"/>
    </w:rPr>
  </w:style>
  <w:style w:type="character" w:customStyle="1" w:styleId="dialogue0">
    <w:name w:val="dialogue 字符"/>
    <w:basedOn w:val="character0"/>
    <w:link w:val="dialogue"/>
    <w:rsid w:val="00D06353"/>
    <w:rPr>
      <w:rFonts w:ascii="Courier New" w:eastAsia="方正书宋简体" w:hAnsi="Courier New"/>
      <w:b w:val="0"/>
      <w:color w:val="000000" w:themeColor="text1"/>
      <w:kern w:val="24"/>
      <w:sz w:val="24"/>
    </w:rPr>
  </w:style>
  <w:style w:type="paragraph" w:styleId="a3">
    <w:name w:val="header"/>
    <w:basedOn w:val="a"/>
    <w:link w:val="a4"/>
    <w:uiPriority w:val="99"/>
    <w:unhideWhenUsed/>
    <w:rsid w:val="00147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7E12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7E1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7E12"/>
    <w:rPr>
      <w:rFonts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306DC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06DC3"/>
    <w:rPr>
      <w:color w:val="605E5C"/>
      <w:shd w:val="clear" w:color="auto" w:fill="E1DFDD"/>
    </w:rPr>
  </w:style>
  <w:style w:type="paragraph" w:customStyle="1" w:styleId="scripttitle">
    <w:name w:val="script_title"/>
    <w:basedOn w:val="a"/>
    <w:link w:val="scripttitle0"/>
    <w:qFormat/>
    <w:rsid w:val="00D71436"/>
    <w:pPr>
      <w:spacing w:beforeLines="1200" w:before="1200"/>
      <w:ind w:firstLineChars="0" w:firstLine="0"/>
      <w:jc w:val="center"/>
    </w:pPr>
    <w:rPr>
      <w:rFonts w:ascii="方正书宋简体" w:eastAsia="方正书宋简体" w:hAnsi="方正书宋简体"/>
      <w:sz w:val="72"/>
    </w:rPr>
  </w:style>
  <w:style w:type="paragraph" w:customStyle="1" w:styleId="author">
    <w:name w:val="author"/>
    <w:basedOn w:val="a"/>
    <w:link w:val="author0"/>
    <w:qFormat/>
    <w:rsid w:val="00D71436"/>
    <w:pPr>
      <w:spacing w:beforeLines="600" w:before="600"/>
      <w:ind w:firstLineChars="0" w:firstLine="0"/>
      <w:jc w:val="center"/>
    </w:pPr>
    <w:rPr>
      <w:rFonts w:ascii="方正书宋简体" w:eastAsia="方正书宋简体" w:hAnsi="方正书宋简体"/>
      <w:sz w:val="28"/>
      <w:szCs w:val="32"/>
    </w:rPr>
  </w:style>
  <w:style w:type="character" w:customStyle="1" w:styleId="scripttitle0">
    <w:name w:val="script_title 字符"/>
    <w:basedOn w:val="a0"/>
    <w:link w:val="scripttitle"/>
    <w:rsid w:val="00D71436"/>
    <w:rPr>
      <w:rFonts w:ascii="方正书宋简体" w:eastAsia="方正书宋简体" w:hAnsi="方正书宋简体"/>
      <w:sz w:val="72"/>
    </w:rPr>
  </w:style>
  <w:style w:type="paragraph" w:customStyle="1" w:styleId="date1">
    <w:name w:val="date1"/>
    <w:basedOn w:val="a"/>
    <w:link w:val="date10"/>
    <w:qFormat/>
    <w:rsid w:val="00D71436"/>
    <w:pPr>
      <w:spacing w:beforeLines="1600" w:before="1600"/>
      <w:ind w:firstLineChars="0" w:firstLine="0"/>
      <w:jc w:val="center"/>
    </w:pPr>
    <w:rPr>
      <w:rFonts w:ascii="方正书宋简体" w:eastAsia="方正书宋简体" w:hAnsi="方正书宋简体"/>
      <w:sz w:val="28"/>
      <w:szCs w:val="28"/>
    </w:rPr>
  </w:style>
  <w:style w:type="character" w:customStyle="1" w:styleId="author0">
    <w:name w:val="author 字符"/>
    <w:basedOn w:val="a0"/>
    <w:link w:val="author"/>
    <w:rsid w:val="00D71436"/>
    <w:rPr>
      <w:rFonts w:ascii="方正书宋简体" w:eastAsia="方正书宋简体" w:hAnsi="方正书宋简体"/>
      <w:sz w:val="28"/>
      <w:szCs w:val="32"/>
    </w:rPr>
  </w:style>
  <w:style w:type="character" w:customStyle="1" w:styleId="date10">
    <w:name w:val="date1 字符"/>
    <w:basedOn w:val="a0"/>
    <w:link w:val="date1"/>
    <w:rsid w:val="00D71436"/>
    <w:rPr>
      <w:rFonts w:ascii="方正书宋简体" w:eastAsia="方正书宋简体" w:hAnsi="方正书宋简体"/>
      <w:sz w:val="28"/>
      <w:szCs w:val="28"/>
    </w:rPr>
  </w:style>
  <w:style w:type="paragraph" w:customStyle="1" w:styleId="abstracttitle">
    <w:name w:val="abstract_title"/>
    <w:basedOn w:val="chaptertitle"/>
    <w:next w:val="description"/>
    <w:link w:val="abstracttitle0"/>
    <w:qFormat/>
    <w:rsid w:val="00F14ACC"/>
    <w:pPr>
      <w:jc w:val="center"/>
    </w:pPr>
    <w:rPr>
      <w:color w:val="000000" w:themeColor="text1"/>
    </w:rPr>
  </w:style>
  <w:style w:type="paragraph" w:customStyle="1" w:styleId="charactertitle">
    <w:name w:val="character_title"/>
    <w:basedOn w:val="chaptertitle"/>
    <w:next w:val="description"/>
    <w:link w:val="charactertitle0"/>
    <w:qFormat/>
    <w:rsid w:val="00F14ACC"/>
    <w:rPr>
      <w:sz w:val="24"/>
    </w:rPr>
  </w:style>
  <w:style w:type="character" w:customStyle="1" w:styleId="abstracttitle0">
    <w:name w:val="abstract_title 字符"/>
    <w:basedOn w:val="chaptertitle0"/>
    <w:link w:val="abstracttitle"/>
    <w:rsid w:val="00F14ACC"/>
    <w:rPr>
      <w:rFonts w:ascii="Courier New" w:eastAsia="方正书宋简体" w:hAnsi="Courier New"/>
      <w:b/>
      <w:color w:val="000000" w:themeColor="text1"/>
      <w:kern w:val="24"/>
      <w:sz w:val="28"/>
    </w:rPr>
  </w:style>
  <w:style w:type="paragraph" w:customStyle="1" w:styleId="charactordescription">
    <w:name w:val="charactor_description"/>
    <w:basedOn w:val="actiondescription"/>
    <w:next w:val="charactertitle"/>
    <w:link w:val="charactordescription0"/>
    <w:rsid w:val="00F14ACC"/>
  </w:style>
  <w:style w:type="character" w:customStyle="1" w:styleId="charactertitle0">
    <w:name w:val="character_title 字符"/>
    <w:basedOn w:val="chaptertitle0"/>
    <w:link w:val="charactertitle"/>
    <w:rsid w:val="00F14ACC"/>
    <w:rPr>
      <w:rFonts w:ascii="Courier New" w:eastAsia="方正书宋简体" w:hAnsi="Courier New"/>
      <w:b/>
      <w:color w:val="0D0D0D" w:themeColor="text1" w:themeTint="F2"/>
      <w:kern w:val="24"/>
      <w:sz w:val="24"/>
    </w:rPr>
  </w:style>
  <w:style w:type="paragraph" w:customStyle="1" w:styleId="description">
    <w:name w:val="description"/>
    <w:basedOn w:val="actiondescription"/>
    <w:link w:val="description0"/>
    <w:qFormat/>
    <w:rsid w:val="00F14ACC"/>
    <w:rPr>
      <w:sz w:val="24"/>
    </w:rPr>
  </w:style>
  <w:style w:type="character" w:customStyle="1" w:styleId="charactordescription0">
    <w:name w:val="charactor_description 字符"/>
    <w:basedOn w:val="actiondescription0"/>
    <w:link w:val="charactordescription"/>
    <w:rsid w:val="00F14ACC"/>
    <w:rPr>
      <w:rFonts w:ascii="Courier New" w:eastAsia="方正书宋简体" w:hAnsi="Courier New"/>
      <w:b w:val="0"/>
      <w:color w:val="000000" w:themeColor="text1"/>
      <w:kern w:val="24"/>
      <w:sz w:val="24"/>
    </w:rPr>
  </w:style>
  <w:style w:type="character" w:customStyle="1" w:styleId="description0">
    <w:name w:val="description 字符"/>
    <w:basedOn w:val="charactordescription0"/>
    <w:link w:val="description"/>
    <w:rsid w:val="00F14ACC"/>
    <w:rPr>
      <w:rFonts w:ascii="Courier New" w:eastAsia="方正书宋简体" w:hAnsi="Courier New"/>
      <w:b w:val="0"/>
      <w:color w:val="000000" w:themeColor="text1"/>
      <w:kern w:val="24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qi\Documents\&#33258;&#23450;&#20041;%20Office%20&#27169;&#26495;\&#21095;&#2641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744C4-F15D-410A-BBE2-7F50125BA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剧本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Yanqi</dc:creator>
  <cp:keywords/>
  <dc:description>模板作者：Cthraka</dc:description>
  <cp:lastModifiedBy>Yanqi Jing</cp:lastModifiedBy>
  <cp:revision>3</cp:revision>
  <cp:lastPrinted>2021-03-12T07:07:00Z</cp:lastPrinted>
  <dcterms:created xsi:type="dcterms:W3CDTF">2021-05-07T13:12:00Z</dcterms:created>
  <dcterms:modified xsi:type="dcterms:W3CDTF">2021-05-07T13:14:00Z</dcterms:modified>
</cp:coreProperties>
</file>